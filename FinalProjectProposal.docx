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CBF72" w14:textId="77777777" w:rsidR="576062CF" w:rsidRDefault="576062CF" w:rsidP="00FD478C"/>
    <w:p w14:paraId="5B097265" w14:textId="77777777" w:rsidR="576062CF" w:rsidRDefault="576062CF" w:rsidP="00FD478C"/>
    <w:p w14:paraId="147681CF" w14:textId="77777777" w:rsidR="576062CF" w:rsidRDefault="576062CF" w:rsidP="00FD478C"/>
    <w:p w14:paraId="215E9201" w14:textId="77777777" w:rsidR="576062CF" w:rsidRDefault="576062CF" w:rsidP="00FD478C"/>
    <w:p w14:paraId="441405DB" w14:textId="3BD1ACEE" w:rsidR="576062CF" w:rsidRPr="00FD478C" w:rsidRDefault="00042207" w:rsidP="00FD478C">
      <w:pPr>
        <w:pStyle w:val="Title"/>
      </w:pPr>
      <w:bookmarkStart w:id="0" w:name="_Hlk171422158"/>
      <w:r>
        <w:t>Interactive Photo Archive Website</w:t>
      </w:r>
      <w:bookmarkEnd w:id="0"/>
    </w:p>
    <w:p w14:paraId="4F318610" w14:textId="77199D0F" w:rsidR="576062CF" w:rsidRDefault="00FD478C" w:rsidP="00FD478C">
      <w:pPr>
        <w:pStyle w:val="Subtitle"/>
      </w:pPr>
      <w:r w:rsidRPr="00FD478C">
        <w:t xml:space="preserve"> </w:t>
      </w:r>
    </w:p>
    <w:p w14:paraId="39F0F60B" w14:textId="4DC967A8" w:rsidR="00FD478C" w:rsidRDefault="00042207" w:rsidP="00FD478C">
      <w:pPr>
        <w:pStyle w:val="Subtitle"/>
      </w:pPr>
      <w:r>
        <w:t>Judson A. Hartley</w:t>
      </w:r>
      <w:r w:rsidR="00FD478C" w:rsidRPr="00FD478C">
        <w:t xml:space="preserve"> </w:t>
      </w:r>
    </w:p>
    <w:p w14:paraId="6C1BE2DA" w14:textId="2E4D87B0" w:rsidR="00FD478C" w:rsidRDefault="00042207" w:rsidP="00FD478C">
      <w:pPr>
        <w:pStyle w:val="Subtitle"/>
      </w:pPr>
      <w:r>
        <w:t>Fort Hays State University</w:t>
      </w:r>
      <w:r w:rsidR="00FD478C" w:rsidRPr="00FD478C">
        <w:t xml:space="preserve"> </w:t>
      </w:r>
    </w:p>
    <w:p w14:paraId="04DAC3C1" w14:textId="3D893668" w:rsidR="00FD478C" w:rsidRDefault="00DB23D9" w:rsidP="00FD478C">
      <w:pPr>
        <w:pStyle w:val="Subtitle"/>
      </w:pPr>
      <w:sdt>
        <w:sdtPr>
          <w:id w:val="-269631415"/>
          <w:placeholder>
            <w:docPart w:val="D58D9B3E44ED4BF283304248455965B2"/>
          </w:placeholder>
          <w:temporary/>
          <w:showingPlcHdr/>
          <w15:appearance w15:val="hidden"/>
        </w:sdtPr>
        <w:sdtEndPr/>
        <w:sdtContent>
          <w:r w:rsidR="00FD478C">
            <w:t>Course Number:</w:t>
          </w:r>
        </w:sdtContent>
      </w:sdt>
      <w:r w:rsidR="00FD478C" w:rsidRPr="00FD478C">
        <w:t xml:space="preserve"> </w:t>
      </w:r>
      <w:r w:rsidR="00042207">
        <w:t>INF651</w:t>
      </w:r>
      <w:r w:rsidR="00FD478C" w:rsidRPr="00FD478C">
        <w:t xml:space="preserve"> </w:t>
      </w:r>
    </w:p>
    <w:p w14:paraId="57946EA5" w14:textId="77777777" w:rsidR="576062CF" w:rsidRDefault="576062CF" w:rsidP="00DF3215"/>
    <w:p w14:paraId="74659E3C" w14:textId="77777777" w:rsidR="717E282B" w:rsidRDefault="717E282B" w:rsidP="00DF3215"/>
    <w:p w14:paraId="79744C05" w14:textId="77777777" w:rsidR="717E282B" w:rsidRDefault="717E282B" w:rsidP="00DF3215"/>
    <w:p w14:paraId="7D954F21" w14:textId="77777777" w:rsidR="717E282B" w:rsidRDefault="717E282B" w:rsidP="00DF3215"/>
    <w:p w14:paraId="640993CE" w14:textId="77777777" w:rsidR="717E282B" w:rsidRDefault="717E282B" w:rsidP="00DF3215"/>
    <w:p w14:paraId="5E78388D" w14:textId="77777777" w:rsidR="709762D6" w:rsidRDefault="709762D6" w:rsidP="00DF3215"/>
    <w:p w14:paraId="451E5695" w14:textId="77777777" w:rsidR="709762D6" w:rsidRDefault="709762D6" w:rsidP="00DF3215"/>
    <w:p w14:paraId="37EC7868" w14:textId="77777777" w:rsidR="717E282B" w:rsidRDefault="717E282B" w:rsidP="00DF3215"/>
    <w:p w14:paraId="05D4054D" w14:textId="77777777" w:rsidR="5643BF48" w:rsidRDefault="5643BF48" w:rsidP="00DF3215"/>
    <w:p w14:paraId="31DC1472" w14:textId="77777777" w:rsidR="733B038C" w:rsidRDefault="733B038C" w:rsidP="00DF3215"/>
    <w:p w14:paraId="6309191A" w14:textId="77777777" w:rsidR="717E282B" w:rsidRDefault="717E282B" w:rsidP="00DF3215"/>
    <w:p w14:paraId="6F14E36B" w14:textId="77777777" w:rsidR="576062CF" w:rsidRDefault="00DB23D9" w:rsidP="00FD478C">
      <w:pPr>
        <w:pStyle w:val="SectionTitle"/>
      </w:pPr>
      <w:sdt>
        <w:sdtPr>
          <w:id w:val="961846934"/>
          <w:placeholder>
            <w:docPart w:val="25F9B0842BD8421299D8B03F633828D4"/>
          </w:placeholder>
          <w:temporary/>
          <w:showingPlcHdr/>
          <w15:appearance w15:val="hidden"/>
        </w:sdtPr>
        <w:sdtEndPr/>
        <w:sdtContent>
          <w:r w:rsidR="00FD478C" w:rsidRPr="576062CF">
            <w:t>Author Note</w:t>
          </w:r>
        </w:sdtContent>
      </w:sdt>
      <w:r w:rsidR="00FD478C" w:rsidRPr="00FD478C">
        <w:t xml:space="preserve"> </w:t>
      </w:r>
    </w:p>
    <w:p w14:paraId="0F656C12" w14:textId="071E4D63" w:rsidR="00FD478C" w:rsidRDefault="00042207" w:rsidP="007D4A2B">
      <w:r>
        <w:t xml:space="preserve">Email: </w:t>
      </w:r>
      <w:hyperlink r:id="rId9" w:history="1">
        <w:r w:rsidRPr="00A242EA">
          <w:rPr>
            <w:rStyle w:val="Hyperlink"/>
          </w:rPr>
          <w:t>j_hartley@mail.fhsu.edu</w:t>
        </w:r>
      </w:hyperlink>
      <w:r>
        <w:t xml:space="preserve"> or j@jahartley.com</w:t>
      </w:r>
    </w:p>
    <w:p w14:paraId="40EFAD1B" w14:textId="77777777" w:rsidR="576062CF" w:rsidRDefault="576062CF" w:rsidP="576062CF">
      <w:r>
        <w:br w:type="page"/>
      </w:r>
    </w:p>
    <w:bookmarkStart w:id="1" w:name="_Hlk171421191"/>
    <w:p w14:paraId="45D0B1FC" w14:textId="77777777" w:rsidR="00904DBE" w:rsidRDefault="00DB23D9" w:rsidP="00904DBE">
      <w:pPr>
        <w:pStyle w:val="SectionTitle"/>
      </w:pPr>
      <w:sdt>
        <w:sdtPr>
          <w:id w:val="-1254123792"/>
          <w:placeholder>
            <w:docPart w:val="9835DB287B0949C990844FC8C513213E"/>
          </w:placeholder>
          <w:temporary/>
          <w:showingPlcHdr/>
          <w15:appearance w15:val="hidden"/>
        </w:sdtPr>
        <w:sdtEndPr/>
        <w:sdtContent>
          <w:r w:rsidR="00904DBE" w:rsidRPr="576062CF">
            <w:t>Abstract</w:t>
          </w:r>
        </w:sdtContent>
      </w:sdt>
      <w:r w:rsidR="00904DBE" w:rsidRPr="00FD478C">
        <w:t xml:space="preserve"> </w:t>
      </w:r>
    </w:p>
    <w:p w14:paraId="2BF4AF3F" w14:textId="54498572" w:rsidR="005F4E3A" w:rsidRDefault="00042207" w:rsidP="007D4A2B">
      <w:pPr>
        <w:pStyle w:val="NoIndent"/>
      </w:pPr>
      <w:r>
        <w:t xml:space="preserve">I run a computer at home that acts as my personal server. It is my data backup, family share drive, and my 24/7 host for a small range of software that I enjoy having at my fingertips. Over time, I have amassed a photo collection of all of my wife’s and my photos, some of her surviving family photos from her youth, my families’ photos and now a steadily increasing collection of photos of my kids as they grow up. </w:t>
      </w:r>
      <w:r w:rsidR="72E609EB">
        <w:t xml:space="preserve"> </w:t>
      </w:r>
      <w:r>
        <w:t>Right now</w:t>
      </w:r>
      <w:r w:rsidR="005F4E3A">
        <w:t>,</w:t>
      </w:r>
      <w:r>
        <w:t xml:space="preserve"> the total sits at </w:t>
      </w:r>
      <w:r w:rsidR="005F4E3A">
        <w:t xml:space="preserve">21,943 photos over 60 folders, taking 228 GB of space. I have a project to digitally archive all my families’ photos, and I bet that as time goes on this number will steadily increase. Although I understand my folder layout, there is almost no chance that my wife’s or my family will be able to browse through them in a meaningful way. The goal then, is an interactive photo website, that has a few different ways of browsing the photos. As this is meant to be an archive, the main way to browse is via the date the photos are taken. </w:t>
      </w:r>
      <w:bookmarkStart w:id="2" w:name="_Hlk171421989"/>
      <w:r w:rsidR="005F4E3A">
        <w:t>For this project, I would like to implement searching by keyword and by person, along with a date range, as the base implementation.</w:t>
      </w:r>
    </w:p>
    <w:bookmarkEnd w:id="2"/>
    <w:p w14:paraId="72D8E3AF" w14:textId="2BC9FBC7" w:rsidR="576062CF" w:rsidRDefault="576062CF" w:rsidP="00500997"/>
    <w:bookmarkEnd w:id="1"/>
    <w:p w14:paraId="05A3B294" w14:textId="77777777" w:rsidR="576062CF" w:rsidRDefault="576062CF">
      <w:r>
        <w:br w:type="page"/>
      </w:r>
    </w:p>
    <w:p w14:paraId="740690EF" w14:textId="0521E7B2" w:rsidR="00500997" w:rsidRDefault="00101621" w:rsidP="00500997">
      <w:pPr>
        <w:pStyle w:val="SectionTitle"/>
      </w:pPr>
      <w:r w:rsidRPr="00101621">
        <w:lastRenderedPageBreak/>
        <w:t>Interactive Photo Archive Website</w:t>
      </w:r>
      <w:r w:rsidR="00500997" w:rsidRPr="00FD478C">
        <w:t xml:space="preserve"> </w:t>
      </w:r>
    </w:p>
    <w:p w14:paraId="3AF3115E" w14:textId="34B050D7" w:rsidR="576062CF" w:rsidRDefault="00101621" w:rsidP="576062CF">
      <w:bookmarkStart w:id="3" w:name="_Hlk171422201"/>
      <w:r>
        <w:t>The following will outline my proposal for this website design. My personal goals are to make this site work well on both a normal size screen and a phone or tablet</w:t>
      </w:r>
      <w:r w:rsidR="009D6BC9">
        <w:t xml:space="preserve"> as well as having excellent user experience.</w:t>
      </w:r>
    </w:p>
    <w:p w14:paraId="19EE1665" w14:textId="32A5FC05" w:rsidR="576062CF" w:rsidRPr="007D4A2B" w:rsidRDefault="00101621" w:rsidP="007D4A2B">
      <w:pPr>
        <w:pStyle w:val="Heading1"/>
      </w:pPr>
      <w:r>
        <w:t>Website Functionality</w:t>
      </w:r>
      <w:r w:rsidR="576062CF" w:rsidRPr="007D4A2B">
        <w:t xml:space="preserve"> </w:t>
      </w:r>
    </w:p>
    <w:p w14:paraId="26BEB224" w14:textId="4CD59FD2" w:rsidR="576062CF" w:rsidRDefault="009D6BC9" w:rsidP="00101621">
      <w:r>
        <w:t>My website should be as easy to use and as simple as possible, as I have my grandparents in mind among the users. My plan is to have a login page, and then a home screen that features a random picture.</w:t>
      </w:r>
      <w:r w:rsidR="72E609EB">
        <w:t xml:space="preserve"> </w:t>
      </w:r>
      <w:r>
        <w:t xml:space="preserve">Initially, all my users are my family, so I don’t plan on per user limited access at this time. The homepage will have a few main choices, consisting of pick a date, a person, or keywords. As most of my browsing is going to be date based, there will also be a separate area for newly added photos that keeps them separate until the date and other features can be verified. </w:t>
      </w:r>
      <w:r w:rsidR="00A10D94">
        <w:t>The main page area will be a vertical scrolling set of photos, sorted by date. If you scroll up, then it should add older pictures to the top, and down should add newer to the bottom.</w:t>
      </w:r>
    </w:p>
    <w:p w14:paraId="09F240BB" w14:textId="29CD4380" w:rsidR="00A10D94" w:rsidRDefault="00101621" w:rsidP="00A10D94">
      <w:pPr>
        <w:pStyle w:val="Heading1"/>
      </w:pPr>
      <w:r>
        <w:t>Website Structure, Features, Pages &amp; Content</w:t>
      </w:r>
    </w:p>
    <w:p w14:paraId="0DE6FCCD" w14:textId="7DEDA5CF" w:rsidR="00A10D94" w:rsidRDefault="00A10D94" w:rsidP="00A10D94">
      <w:r>
        <w:t>List of pages:</w:t>
      </w:r>
    </w:p>
    <w:p w14:paraId="7167B1EB" w14:textId="137B2CB0" w:rsidR="00A10D94" w:rsidRDefault="00A10D94" w:rsidP="00A10D94">
      <w:pPr>
        <w:ind w:firstLine="0"/>
      </w:pPr>
      <w:r>
        <w:t>1. Login page. Basic username and password login.</w:t>
      </w:r>
    </w:p>
    <w:p w14:paraId="21438B12" w14:textId="71A5727C" w:rsidR="00A10D94" w:rsidRDefault="00A10D94" w:rsidP="00A10D94">
      <w:pPr>
        <w:ind w:firstLine="0"/>
      </w:pPr>
      <w:r>
        <w:t>2. Home page. Landing page after login, will have a menu to the search and about pages, and a random photo.</w:t>
      </w:r>
    </w:p>
    <w:p w14:paraId="7BA1B751" w14:textId="77555B20" w:rsidR="00A10D94" w:rsidRDefault="00A10D94" w:rsidP="00A10D94">
      <w:pPr>
        <w:ind w:firstLine="0"/>
      </w:pPr>
      <w:r>
        <w:t>3. Search page. This page will let users search for sets of photos, initially by date, and with by people and keywords is planned.</w:t>
      </w:r>
    </w:p>
    <w:p w14:paraId="2185F791" w14:textId="60B8D423" w:rsidR="00A10D94" w:rsidRDefault="00A10D94" w:rsidP="00A10D94">
      <w:pPr>
        <w:ind w:firstLine="0"/>
      </w:pPr>
      <w:r>
        <w:t>4. View photos page. Main scrolling content page, lets users scroll through the photos and click for full screen.</w:t>
      </w:r>
    </w:p>
    <w:p w14:paraId="0D0D4EAC" w14:textId="2A8497CD" w:rsidR="00A10D94" w:rsidRDefault="00A10D94" w:rsidP="00A10D94">
      <w:pPr>
        <w:ind w:firstLine="0"/>
      </w:pPr>
      <w:r>
        <w:t>5. About page. Basic page information, and photo database statistics.</w:t>
      </w:r>
    </w:p>
    <w:p w14:paraId="5AFE637B" w14:textId="4AC6D161" w:rsidR="00A10D94" w:rsidRDefault="00A10D94" w:rsidP="00A10D94">
      <w:pPr>
        <w:ind w:firstLine="0"/>
      </w:pPr>
      <w:r>
        <w:lastRenderedPageBreak/>
        <w:t>6. New photos page. This page will have all newly added photos so that the user can verify the photo’s information before it is sorted in the database.</w:t>
      </w:r>
    </w:p>
    <w:p w14:paraId="70419646" w14:textId="111F93DF" w:rsidR="00DB23D9" w:rsidRPr="00A10D94" w:rsidRDefault="00DB23D9" w:rsidP="00A10D94">
      <w:pPr>
        <w:ind w:firstLine="0"/>
      </w:pPr>
      <w:r>
        <w:tab/>
        <w:t>I have learned a few CSS tricks that should make the experience more seamless and fun to look at, and I am excited to implement them into this project. I have visited a few websites that have added photos to the top of a scrolling section if you scroll to the top, and I like the idea of searching for a date, and having the photos start there, and newer photos get added to the bottom as you scroll down, but if you want older, just scroll up and they will be added to the top.</w:t>
      </w:r>
    </w:p>
    <w:p w14:paraId="3D4A41BF" w14:textId="2368E3A7" w:rsidR="576062CF" w:rsidRDefault="00101621" w:rsidP="00101621">
      <w:pPr>
        <w:pStyle w:val="Heading1"/>
      </w:pPr>
      <w:r>
        <w:t>Conclusion &amp; Future Plans</w:t>
      </w:r>
      <w:r w:rsidR="72E609EB">
        <w:t xml:space="preserve"> </w:t>
      </w:r>
      <w:bookmarkEnd w:id="3"/>
    </w:p>
    <w:p w14:paraId="529E5E74" w14:textId="38AE21EC" w:rsidR="576062CF" w:rsidRDefault="00A10D94" w:rsidP="00DB23D9">
      <w:pPr>
        <w:tabs>
          <w:tab w:val="left" w:pos="2180"/>
        </w:tabs>
        <w:rPr>
          <w:i/>
          <w:iCs/>
        </w:rPr>
      </w:pPr>
      <w:r>
        <w:t>This proposal is for a family photo archive so that family can view and search through the photos that I have archived. I have already worked on some backend, programmed in JavaScript, running on Node.js for extracting the photos EXIF data and other information that would be useful. I also plan on adding AI based facial recognition to make the sorting and identifying of photo subjects easier to work with. With the AI recog</w:t>
      </w:r>
      <w:r w:rsidR="00DB23D9">
        <w:t>nition, adding found faces boxes and name tags as a photo overlay should be possible to implement. I expect this project to continue long after this class as an ongoing personal project.</w:t>
      </w:r>
    </w:p>
    <w:sectPr w:rsidR="576062C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4433D" w14:textId="77777777" w:rsidR="0057250F" w:rsidRDefault="0057250F">
      <w:pPr>
        <w:spacing w:line="240" w:lineRule="auto"/>
      </w:pPr>
      <w:r>
        <w:separator/>
      </w:r>
    </w:p>
  </w:endnote>
  <w:endnote w:type="continuationSeparator" w:id="0">
    <w:p w14:paraId="406EB5FB" w14:textId="77777777" w:rsidR="0057250F" w:rsidRDefault="0057250F">
      <w:pPr>
        <w:spacing w:line="240" w:lineRule="auto"/>
      </w:pPr>
      <w:r>
        <w:continuationSeparator/>
      </w:r>
    </w:p>
  </w:endnote>
  <w:endnote w:type="continuationNotice" w:id="1">
    <w:p w14:paraId="59E19599" w14:textId="77777777" w:rsidR="0057250F" w:rsidRDefault="005725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F641EB6" w14:textId="77777777" w:rsidTr="733B038C">
      <w:tc>
        <w:tcPr>
          <w:tcW w:w="3120" w:type="dxa"/>
        </w:tcPr>
        <w:p w14:paraId="584D0ADB" w14:textId="77777777" w:rsidR="733B038C" w:rsidRDefault="733B038C" w:rsidP="733B038C">
          <w:pPr>
            <w:pStyle w:val="Header"/>
            <w:ind w:left="-115"/>
          </w:pPr>
        </w:p>
      </w:tc>
      <w:tc>
        <w:tcPr>
          <w:tcW w:w="3120" w:type="dxa"/>
        </w:tcPr>
        <w:p w14:paraId="1EA6684D" w14:textId="77777777" w:rsidR="733B038C" w:rsidRDefault="733B038C" w:rsidP="733B038C">
          <w:pPr>
            <w:pStyle w:val="Header"/>
            <w:jc w:val="center"/>
          </w:pPr>
        </w:p>
      </w:tc>
      <w:tc>
        <w:tcPr>
          <w:tcW w:w="3120" w:type="dxa"/>
        </w:tcPr>
        <w:p w14:paraId="70FC054C" w14:textId="77777777" w:rsidR="733B038C" w:rsidRDefault="733B038C" w:rsidP="733B038C">
          <w:pPr>
            <w:pStyle w:val="Header"/>
            <w:ind w:right="-115"/>
            <w:jc w:val="right"/>
          </w:pPr>
        </w:p>
      </w:tc>
    </w:tr>
  </w:tbl>
  <w:p w14:paraId="0EFAE764"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37F325D" w14:textId="77777777" w:rsidTr="733B038C">
      <w:tc>
        <w:tcPr>
          <w:tcW w:w="3120" w:type="dxa"/>
        </w:tcPr>
        <w:p w14:paraId="6C9EB1A4" w14:textId="77777777" w:rsidR="733B038C" w:rsidRDefault="733B038C" w:rsidP="733B038C">
          <w:pPr>
            <w:pStyle w:val="Header"/>
            <w:ind w:left="-115"/>
          </w:pPr>
        </w:p>
      </w:tc>
      <w:tc>
        <w:tcPr>
          <w:tcW w:w="3120" w:type="dxa"/>
        </w:tcPr>
        <w:p w14:paraId="1F11DDA3" w14:textId="77777777" w:rsidR="733B038C" w:rsidRDefault="733B038C" w:rsidP="733B038C">
          <w:pPr>
            <w:pStyle w:val="Header"/>
            <w:jc w:val="center"/>
          </w:pPr>
        </w:p>
      </w:tc>
      <w:tc>
        <w:tcPr>
          <w:tcW w:w="3120" w:type="dxa"/>
        </w:tcPr>
        <w:p w14:paraId="0B706FD7" w14:textId="77777777" w:rsidR="733B038C" w:rsidRDefault="733B038C" w:rsidP="733B038C">
          <w:pPr>
            <w:pStyle w:val="Header"/>
            <w:ind w:right="-115"/>
            <w:jc w:val="right"/>
          </w:pPr>
        </w:p>
      </w:tc>
    </w:tr>
  </w:tbl>
  <w:p w14:paraId="71BC20E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F647" w14:textId="77777777" w:rsidR="0057250F" w:rsidRDefault="0057250F">
      <w:pPr>
        <w:spacing w:line="240" w:lineRule="auto"/>
      </w:pPr>
      <w:r>
        <w:separator/>
      </w:r>
    </w:p>
  </w:footnote>
  <w:footnote w:type="continuationSeparator" w:id="0">
    <w:p w14:paraId="6FB02C2D" w14:textId="77777777" w:rsidR="0057250F" w:rsidRDefault="0057250F">
      <w:pPr>
        <w:spacing w:line="240" w:lineRule="auto"/>
      </w:pPr>
      <w:r>
        <w:continuationSeparator/>
      </w:r>
    </w:p>
  </w:footnote>
  <w:footnote w:type="continuationNotice" w:id="1">
    <w:p w14:paraId="747BCE89" w14:textId="77777777" w:rsidR="0057250F" w:rsidRDefault="0057250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3D900950" w14:textId="77777777" w:rsidTr="008830C9">
      <w:tc>
        <w:tcPr>
          <w:tcW w:w="3120" w:type="dxa"/>
        </w:tcPr>
        <w:p w14:paraId="39D398C5" w14:textId="15555C22" w:rsidR="00604652" w:rsidRDefault="00042207" w:rsidP="00604652">
          <w:pPr>
            <w:pStyle w:val="Header"/>
          </w:pPr>
          <w:r>
            <w:t>Photo Archive</w:t>
          </w:r>
        </w:p>
      </w:tc>
      <w:tc>
        <w:tcPr>
          <w:tcW w:w="3120" w:type="dxa"/>
        </w:tcPr>
        <w:p w14:paraId="0598978F" w14:textId="77777777" w:rsidR="00904DBE" w:rsidRDefault="00904DBE" w:rsidP="00904DBE">
          <w:pPr>
            <w:pStyle w:val="Header"/>
            <w:jc w:val="center"/>
          </w:pPr>
        </w:p>
      </w:tc>
      <w:tc>
        <w:tcPr>
          <w:tcW w:w="3120" w:type="dxa"/>
        </w:tcPr>
        <w:p w14:paraId="49FB0232"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9C2110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2ABC2FE" w14:textId="77777777" w:rsidTr="00FD478C">
      <w:tc>
        <w:tcPr>
          <w:tcW w:w="3120" w:type="dxa"/>
        </w:tcPr>
        <w:p w14:paraId="66E457D8" w14:textId="5A02A483" w:rsidR="733B038C" w:rsidRPr="00FD478C" w:rsidRDefault="00042207" w:rsidP="00FD478C">
          <w:pPr>
            <w:pStyle w:val="Header"/>
          </w:pPr>
          <w:r w:rsidRPr="00042207">
            <w:t>Interactive Photo Archive Website</w:t>
          </w:r>
        </w:p>
      </w:tc>
      <w:tc>
        <w:tcPr>
          <w:tcW w:w="3120" w:type="dxa"/>
        </w:tcPr>
        <w:p w14:paraId="610AEEA8" w14:textId="77777777" w:rsidR="733B038C" w:rsidRDefault="733B038C" w:rsidP="733B038C">
          <w:pPr>
            <w:pStyle w:val="Header"/>
            <w:jc w:val="center"/>
          </w:pPr>
        </w:p>
      </w:tc>
      <w:tc>
        <w:tcPr>
          <w:tcW w:w="3120" w:type="dxa"/>
        </w:tcPr>
        <w:p w14:paraId="7B72802A" w14:textId="77777777" w:rsidR="733B038C" w:rsidRDefault="733B038C" w:rsidP="733B038C">
          <w:pPr>
            <w:pStyle w:val="Header"/>
            <w:ind w:right="-115"/>
            <w:jc w:val="right"/>
          </w:pPr>
        </w:p>
      </w:tc>
    </w:tr>
  </w:tbl>
  <w:p w14:paraId="42646E4E"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0F"/>
    <w:rsid w:val="00042207"/>
    <w:rsid w:val="00101621"/>
    <w:rsid w:val="002C3BE4"/>
    <w:rsid w:val="002F7E04"/>
    <w:rsid w:val="00371BD9"/>
    <w:rsid w:val="0042207D"/>
    <w:rsid w:val="004C683E"/>
    <w:rsid w:val="00500997"/>
    <w:rsid w:val="00530EF3"/>
    <w:rsid w:val="0057250F"/>
    <w:rsid w:val="005936DA"/>
    <w:rsid w:val="005F4E3A"/>
    <w:rsid w:val="00604652"/>
    <w:rsid w:val="006C101C"/>
    <w:rsid w:val="006F4709"/>
    <w:rsid w:val="00702B81"/>
    <w:rsid w:val="00727711"/>
    <w:rsid w:val="0074264E"/>
    <w:rsid w:val="00796468"/>
    <w:rsid w:val="007B5ACA"/>
    <w:rsid w:val="007D4A2B"/>
    <w:rsid w:val="007E2D6A"/>
    <w:rsid w:val="008078FA"/>
    <w:rsid w:val="00823731"/>
    <w:rsid w:val="008B6974"/>
    <w:rsid w:val="00904DBE"/>
    <w:rsid w:val="009D6BC9"/>
    <w:rsid w:val="00A10D94"/>
    <w:rsid w:val="00A75901"/>
    <w:rsid w:val="00B5233A"/>
    <w:rsid w:val="00BA6612"/>
    <w:rsid w:val="00C26C30"/>
    <w:rsid w:val="00CA1E31"/>
    <w:rsid w:val="00CD7F50"/>
    <w:rsid w:val="00DA395D"/>
    <w:rsid w:val="00DB23D9"/>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A7170"/>
  <w15:chartTrackingRefBased/>
  <w15:docId w15:val="{9706380E-C426-4649-9BF6-E53A0261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42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_hartley@mail.fhsu.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so\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8D9B3E44ED4BF283304248455965B2"/>
        <w:category>
          <w:name w:val="General"/>
          <w:gallery w:val="placeholder"/>
        </w:category>
        <w:types>
          <w:type w:val="bbPlcHdr"/>
        </w:types>
        <w:behaviors>
          <w:behavior w:val="content"/>
        </w:behaviors>
        <w:guid w:val="{8BAA28F9-193E-4241-B88E-E645500E3A4A}"/>
      </w:docPartPr>
      <w:docPartBody>
        <w:p w:rsidR="00AE5699" w:rsidRDefault="00AE5699">
          <w:pPr>
            <w:pStyle w:val="D58D9B3E44ED4BF283304248455965B2"/>
          </w:pPr>
          <w:r>
            <w:t>Course Number:</w:t>
          </w:r>
        </w:p>
      </w:docPartBody>
    </w:docPart>
    <w:docPart>
      <w:docPartPr>
        <w:name w:val="25F9B0842BD8421299D8B03F633828D4"/>
        <w:category>
          <w:name w:val="General"/>
          <w:gallery w:val="placeholder"/>
        </w:category>
        <w:types>
          <w:type w:val="bbPlcHdr"/>
        </w:types>
        <w:behaviors>
          <w:behavior w:val="content"/>
        </w:behaviors>
        <w:guid w:val="{F5654DAC-43B9-4C46-A313-3CC1D8A83408}"/>
      </w:docPartPr>
      <w:docPartBody>
        <w:p w:rsidR="00AE5699" w:rsidRDefault="00AE5699">
          <w:pPr>
            <w:pStyle w:val="25F9B0842BD8421299D8B03F633828D4"/>
          </w:pPr>
          <w:r w:rsidRPr="576062CF">
            <w:t>Author Note</w:t>
          </w:r>
        </w:p>
      </w:docPartBody>
    </w:docPart>
    <w:docPart>
      <w:docPartPr>
        <w:name w:val="9835DB287B0949C990844FC8C513213E"/>
        <w:category>
          <w:name w:val="General"/>
          <w:gallery w:val="placeholder"/>
        </w:category>
        <w:types>
          <w:type w:val="bbPlcHdr"/>
        </w:types>
        <w:behaviors>
          <w:behavior w:val="content"/>
        </w:behaviors>
        <w:guid w:val="{AF2A5866-3B6B-4B85-85A9-7B7608F9538D}"/>
      </w:docPartPr>
      <w:docPartBody>
        <w:p w:rsidR="00AE5699" w:rsidRDefault="00AE5699">
          <w:pPr>
            <w:pStyle w:val="9835DB287B0949C990844FC8C513213E"/>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99"/>
    <w:rsid w:val="007B5ACA"/>
    <w:rsid w:val="00AE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FFBABA8214EB2BDE6CA14979BAE19">
    <w:name w:val="C6DFFBABA8214EB2BDE6CA14979BAE19"/>
  </w:style>
  <w:style w:type="paragraph" w:customStyle="1" w:styleId="84FCF38D8DBB479F9CE3B5EB6B40FCA5">
    <w:name w:val="84FCF38D8DBB479F9CE3B5EB6B40FCA5"/>
  </w:style>
  <w:style w:type="paragraph" w:customStyle="1" w:styleId="1B4897CDD6FE49A490B9FF16F4F941A4">
    <w:name w:val="1B4897CDD6FE49A490B9FF16F4F941A4"/>
  </w:style>
  <w:style w:type="paragraph" w:customStyle="1" w:styleId="B13909998A344B7D8E0A85764BD38FB3">
    <w:name w:val="B13909998A344B7D8E0A85764BD38FB3"/>
  </w:style>
  <w:style w:type="paragraph" w:customStyle="1" w:styleId="E09D781BECEF40B5A910B4D7035C5E3A">
    <w:name w:val="E09D781BECEF40B5A910B4D7035C5E3A"/>
  </w:style>
  <w:style w:type="paragraph" w:customStyle="1" w:styleId="D58D9B3E44ED4BF283304248455965B2">
    <w:name w:val="D58D9B3E44ED4BF283304248455965B2"/>
  </w:style>
  <w:style w:type="paragraph" w:customStyle="1" w:styleId="33E938979EE2424D83B54AAC89861117">
    <w:name w:val="33E938979EE2424D83B54AAC89861117"/>
  </w:style>
  <w:style w:type="paragraph" w:customStyle="1" w:styleId="25F9B0842BD8421299D8B03F633828D4">
    <w:name w:val="25F9B0842BD8421299D8B03F633828D4"/>
  </w:style>
  <w:style w:type="paragraph" w:customStyle="1" w:styleId="5F7703A3AD644C0782C429407937729E">
    <w:name w:val="5F7703A3AD644C0782C429407937729E"/>
  </w:style>
  <w:style w:type="paragraph" w:customStyle="1" w:styleId="9835DB287B0949C990844FC8C513213E">
    <w:name w:val="9835DB287B0949C990844FC8C513213E"/>
  </w:style>
  <w:style w:type="character" w:styleId="Strong">
    <w:name w:val="Strong"/>
    <w:basedOn w:val="DefaultParagraphFont"/>
    <w:uiPriority w:val="22"/>
    <w:qFormat/>
    <w:rPr>
      <w:b/>
      <w:bCs/>
    </w:rPr>
  </w:style>
  <w:style w:type="paragraph" w:customStyle="1" w:styleId="FD2CBA6575BC472EAF03E7DEA4ABEA7D">
    <w:name w:val="FD2CBA6575BC472EAF03E7DEA4ABEA7D"/>
  </w:style>
  <w:style w:type="character" w:styleId="Emphasis">
    <w:name w:val="Emphasis"/>
    <w:basedOn w:val="DefaultParagraphFont"/>
    <w:uiPriority w:val="20"/>
    <w:qFormat/>
    <w:rPr>
      <w:i/>
      <w:iCs/>
    </w:rPr>
  </w:style>
  <w:style w:type="paragraph" w:customStyle="1" w:styleId="2F4DFA60EBA546A8B3B9380E1604FC95">
    <w:name w:val="2F4DFA60EBA546A8B3B9380E1604FC95"/>
  </w:style>
  <w:style w:type="paragraph" w:customStyle="1" w:styleId="2D70C5148796496BB358E94D05D3BCB8">
    <w:name w:val="2D70C5148796496BB358E94D05D3BCB8"/>
  </w:style>
  <w:style w:type="paragraph" w:customStyle="1" w:styleId="8C6118447F8F49E0B9B53BCCB954314F">
    <w:name w:val="8C6118447F8F49E0B9B53BCCB954314F"/>
  </w:style>
  <w:style w:type="paragraph" w:customStyle="1" w:styleId="31B81CE6E6444E0E9A8F177A267AE4D4">
    <w:name w:val="31B81CE6E6444E0E9A8F177A267AE4D4"/>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0BB72C84C76B46E3A8411AA8EC3D96D1">
    <w:name w:val="0BB72C84C76B46E3A8411AA8EC3D96D1"/>
  </w:style>
  <w:style w:type="paragraph" w:customStyle="1" w:styleId="CC4D01094FBC449FBE54796E1A395C47">
    <w:name w:val="CC4D01094FBC449FBE54796E1A395C47"/>
  </w:style>
  <w:style w:type="paragraph" w:customStyle="1" w:styleId="191A1F3C1DA74025B1332B8D6B099011">
    <w:name w:val="191A1F3C1DA74025B1332B8D6B099011"/>
  </w:style>
  <w:style w:type="paragraph" w:customStyle="1" w:styleId="1E3D90346A9E4C84AC05C5564CF9F022">
    <w:name w:val="1E3D90346A9E4C84AC05C5564CF9F022"/>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68E1658283AD4298BA94F8673DA1BBBA">
    <w:name w:val="68E1658283AD4298BA94F8673DA1BBBA"/>
  </w:style>
  <w:style w:type="paragraph" w:customStyle="1" w:styleId="2CB0259E51594E60BCF5DFE8D9D0DB2A">
    <w:name w:val="2CB0259E51594E60BCF5DFE8D9D0DB2A"/>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64F4547197E747D198121012C360A8D6">
    <w:name w:val="64F4547197E747D198121012C360A8D6"/>
  </w:style>
  <w:style w:type="paragraph" w:customStyle="1" w:styleId="88912F1823D04AEB8491DBE0A295AD4E">
    <w:name w:val="88912F1823D04AEB8491DBE0A295AD4E"/>
  </w:style>
  <w:style w:type="paragraph" w:customStyle="1" w:styleId="1E145C5DB4814C36AB46766BB96C5C6E">
    <w:name w:val="1E145C5DB4814C36AB46766BB96C5C6E"/>
  </w:style>
  <w:style w:type="paragraph" w:customStyle="1" w:styleId="53A936D44DB64AD49F75A98CDEE38B90">
    <w:name w:val="53A936D44DB64AD49F75A98CDEE38B90"/>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227DB7E8F40D4A2B88715CC447D56A92">
    <w:name w:val="227DB7E8F40D4A2B88715CC447D56A92"/>
  </w:style>
  <w:style w:type="paragraph" w:customStyle="1" w:styleId="07F254313E8F4813BDAB55A1E876B285">
    <w:name w:val="07F254313E8F4813BDAB55A1E876B285"/>
  </w:style>
  <w:style w:type="paragraph" w:customStyle="1" w:styleId="7A79FC90675149F1975BEBE6CA2BFBDB">
    <w:name w:val="7A79FC90675149F1975BEBE6CA2BFBDB"/>
  </w:style>
  <w:style w:type="paragraph" w:customStyle="1" w:styleId="49FC721039364A9E9106AAB10F4B8A47">
    <w:name w:val="49FC721039364A9E9106AAB10F4B8A47"/>
  </w:style>
  <w:style w:type="paragraph" w:customStyle="1" w:styleId="F3E4793F9EC94A6186249CE22B9E1BD1">
    <w:name w:val="F3E4793F9EC94A6186249CE22B9E1BD1"/>
  </w:style>
  <w:style w:type="paragraph" w:customStyle="1" w:styleId="D19853C06A014D84A25F0DB9F0C409E8">
    <w:name w:val="D19853C06A014D84A25F0DB9F0C409E8"/>
  </w:style>
  <w:style w:type="paragraph" w:customStyle="1" w:styleId="61539936CE3E45D08C874ED2FE0B8FEB">
    <w:name w:val="61539936CE3E45D08C874ED2FE0B8FEB"/>
  </w:style>
  <w:style w:type="paragraph" w:customStyle="1" w:styleId="7AB256BA7A904A30982E5D0131F1C172">
    <w:name w:val="7AB256BA7A904A30982E5D0131F1C172"/>
  </w:style>
  <w:style w:type="paragraph" w:customStyle="1" w:styleId="B096AC91F3714D5F85DA9378628BC9AC">
    <w:name w:val="B096AC91F3714D5F85DA9378628BC9AC"/>
  </w:style>
  <w:style w:type="paragraph" w:customStyle="1" w:styleId="5186059464624FB7A7ADE227E5B5863F">
    <w:name w:val="5186059464624FB7A7ADE227E5B5863F"/>
  </w:style>
  <w:style w:type="paragraph" w:customStyle="1" w:styleId="905E17DF04F24275A3301F76E16C392F">
    <w:name w:val="905E17DF04F24275A3301F76E16C392F"/>
  </w:style>
  <w:style w:type="paragraph" w:customStyle="1" w:styleId="B1E9924AEF3E4C2EAFCA2A082614A02C">
    <w:name w:val="B1E9924AEF3E4C2EAFCA2A082614A02C"/>
  </w:style>
  <w:style w:type="paragraph" w:customStyle="1" w:styleId="160BE21A29BA49C4B00C6D7B165029B8">
    <w:name w:val="160BE21A29BA49C4B00C6D7B165029B8"/>
  </w:style>
  <w:style w:type="paragraph" w:customStyle="1" w:styleId="B86D6B3627B7453A83467D2650DC6020">
    <w:name w:val="B86D6B3627B7453A83467D2650DC6020"/>
  </w:style>
  <w:style w:type="paragraph" w:customStyle="1" w:styleId="56BA4B4BA94E4349918915B308E8B808">
    <w:name w:val="56BA4B4BA94E4349918915B308E8B808"/>
  </w:style>
  <w:style w:type="paragraph" w:customStyle="1" w:styleId="C96B724BF3D94023AF4D0AD73284D92B">
    <w:name w:val="C96B724BF3D94023AF4D0AD73284D92B"/>
  </w:style>
  <w:style w:type="paragraph" w:customStyle="1" w:styleId="92A66ECAF33B4227B15D4BD57663BBE4">
    <w:name w:val="92A66ECAF33B4227B15D4BD57663BBE4"/>
  </w:style>
  <w:style w:type="paragraph" w:customStyle="1" w:styleId="27538F0709E1469DB9CBBFDD92D5E324">
    <w:name w:val="27538F0709E1469DB9CBBFDD92D5E324"/>
  </w:style>
  <w:style w:type="paragraph" w:customStyle="1" w:styleId="7F13A80FE1524F38BEAA30FCD84F19AB">
    <w:name w:val="7F13A80FE1524F38BEAA30FCD84F19AB"/>
  </w:style>
  <w:style w:type="paragraph" w:customStyle="1" w:styleId="19B44867C43C4655B4BEBBEA1E0EB607">
    <w:name w:val="19B44867C43C4655B4BEBBEA1E0EB607"/>
  </w:style>
  <w:style w:type="paragraph" w:customStyle="1" w:styleId="564B7B96096947158C83396ACCC5E7BC">
    <w:name w:val="564B7B96096947158C83396ACCC5E7BC"/>
  </w:style>
  <w:style w:type="paragraph" w:customStyle="1" w:styleId="B1AA6D0F8F19427FAC8660475A2771B0">
    <w:name w:val="B1AA6D0F8F19427FAC8660475A2771B0"/>
  </w:style>
  <w:style w:type="paragraph" w:customStyle="1" w:styleId="CC09D8563B1442CF8F058CF072725F0D">
    <w:name w:val="CC09D8563B1442CF8F058CF072725F0D"/>
  </w:style>
  <w:style w:type="paragraph" w:customStyle="1" w:styleId="926960740E92441186E7B7E6A8EA5AD3">
    <w:name w:val="926960740E92441186E7B7E6A8EA5AD3"/>
  </w:style>
  <w:style w:type="paragraph" w:customStyle="1" w:styleId="4D4AC7E345694B66BB62341CC07C1648">
    <w:name w:val="4D4AC7E345694B66BB62341CC07C1648"/>
  </w:style>
  <w:style w:type="paragraph" w:customStyle="1" w:styleId="36C9272C1C9A4B01BCDF7576C74EE2EF">
    <w:name w:val="36C9272C1C9A4B01BCDF7576C74EE2EF"/>
  </w:style>
  <w:style w:type="paragraph" w:customStyle="1" w:styleId="A122A13527C74E0ABBA34405CD4E4FE8">
    <w:name w:val="A122A13527C74E0ABBA34405CD4E4FE8"/>
  </w:style>
  <w:style w:type="paragraph" w:customStyle="1" w:styleId="59967C25AB1F46E5B57CDE2962604715">
    <w:name w:val="59967C25AB1F46E5B57CDE2962604715"/>
  </w:style>
  <w:style w:type="paragraph" w:customStyle="1" w:styleId="C5AFF52034854891B397FB5A545197C4">
    <w:name w:val="C5AFF52034854891B397FB5A545197C4"/>
  </w:style>
  <w:style w:type="paragraph" w:customStyle="1" w:styleId="F90927A5018B4111BC93850C06C3DB6C">
    <w:name w:val="F90927A5018B4111BC93850C06C3DB6C"/>
  </w:style>
  <w:style w:type="paragraph" w:customStyle="1" w:styleId="408640F83F9D418F86F35F9A7F5C86AC">
    <w:name w:val="408640F83F9D418F86F35F9A7F5C86AC"/>
  </w:style>
  <w:style w:type="paragraph" w:customStyle="1" w:styleId="78094D80A29E4B6EB544012755737190">
    <w:name w:val="78094D80A29E4B6EB544012755737190"/>
  </w:style>
  <w:style w:type="paragraph" w:customStyle="1" w:styleId="02AEE9AD55134DC7ADFA6109DB96F845">
    <w:name w:val="02AEE9AD55134DC7ADFA6109DB96F845"/>
  </w:style>
  <w:style w:type="paragraph" w:customStyle="1" w:styleId="A331A43D60674990B5861CB92D54A433">
    <w:name w:val="A331A43D60674990B5861CB92D54A433"/>
  </w:style>
  <w:style w:type="paragraph" w:customStyle="1" w:styleId="340C7A3D38AD4422A0F8D18FB7A7F9B3">
    <w:name w:val="340C7A3D38AD4422A0F8D18FB7A7F9B3"/>
  </w:style>
  <w:style w:type="paragraph" w:customStyle="1" w:styleId="41391C49F4B3458494F6A6DD671F8F24">
    <w:name w:val="41391C49F4B3458494F6A6DD671F8F24"/>
  </w:style>
  <w:style w:type="paragraph" w:customStyle="1" w:styleId="31679A31175E4C3685D92A573200816C">
    <w:name w:val="31679A31175E4C3685D92A573200816C"/>
  </w:style>
  <w:style w:type="paragraph" w:customStyle="1" w:styleId="6D98B7D17E9445BD93F24330DEAEDCAB">
    <w:name w:val="6D98B7D17E9445BD93F24330DEAEDCAB"/>
  </w:style>
  <w:style w:type="paragraph" w:customStyle="1" w:styleId="D1966C96399548B6BE9BD217F03F57FE">
    <w:name w:val="D1966C96399548B6BE9BD217F03F57FE"/>
  </w:style>
  <w:style w:type="paragraph" w:customStyle="1" w:styleId="744BBC783AE14DD9B97AEDFBBA0DD393">
    <w:name w:val="744BBC783AE14DD9B97AEDFBBA0DD393"/>
  </w:style>
  <w:style w:type="paragraph" w:customStyle="1" w:styleId="CFDE24365E304023A1920DF1BCAEF8D4">
    <w:name w:val="CFDE24365E304023A1920DF1BCAEF8D4"/>
  </w:style>
  <w:style w:type="paragraph" w:customStyle="1" w:styleId="95EC33D683A347FB90C9BE60D3BE3C2F">
    <w:name w:val="95EC33D683A347FB90C9BE60D3BE3C2F"/>
  </w:style>
  <w:style w:type="paragraph" w:customStyle="1" w:styleId="98E2609B04DC40579E05045BA250562B">
    <w:name w:val="98E2609B04DC40579E05045BA250562B"/>
  </w:style>
  <w:style w:type="paragraph" w:customStyle="1" w:styleId="11DD2B5CADC845E7BFEE03C83E7E3054">
    <w:name w:val="11DD2B5CADC845E7BFEE03C83E7E3054"/>
  </w:style>
  <w:style w:type="paragraph" w:customStyle="1" w:styleId="FF68684127AF48F6BBE42723742747F2">
    <w:name w:val="FF68684127AF48F6BBE42723742747F2"/>
  </w:style>
  <w:style w:type="paragraph" w:customStyle="1" w:styleId="703F0C3098954C698D1035217F9C4234">
    <w:name w:val="703F0C3098954C698D1035217F9C4234"/>
  </w:style>
  <w:style w:type="paragraph" w:customStyle="1" w:styleId="6D296D51AD3049F396E73B8336373B24">
    <w:name w:val="6D296D51AD3049F396E73B8336373B24"/>
  </w:style>
  <w:style w:type="paragraph" w:customStyle="1" w:styleId="ABA2BC0CA9344BE5A6268A550E8309D5">
    <w:name w:val="ABA2BC0CA9344BE5A6268A550E8309D5"/>
  </w:style>
  <w:style w:type="paragraph" w:customStyle="1" w:styleId="7DF7E5BDC4CB4792A0106E13DA656A3F">
    <w:name w:val="7DF7E5BDC4CB4792A0106E13DA656A3F"/>
  </w:style>
  <w:style w:type="paragraph" w:customStyle="1" w:styleId="18015C6B682A493C84A88FFB677DFCB2">
    <w:name w:val="18015C6B682A493C84A88FFB677DFCB2"/>
  </w:style>
  <w:style w:type="paragraph" w:customStyle="1" w:styleId="B84A8B6026B44E10B62E8BE8F5884EA9">
    <w:name w:val="B84A8B6026B44E10B62E8BE8F5884EA9"/>
  </w:style>
  <w:style w:type="paragraph" w:customStyle="1" w:styleId="FDAB3B6BC8A64EFB927142852ACCE998">
    <w:name w:val="FDAB3B6BC8A64EFB927142852ACCE998"/>
  </w:style>
  <w:style w:type="paragraph" w:customStyle="1" w:styleId="1C553030C2064CF8B503209C8DC3E43A">
    <w:name w:val="1C553030C2064CF8B503209C8DC3E43A"/>
  </w:style>
  <w:style w:type="paragraph" w:customStyle="1" w:styleId="43B0AD00F6944825900E620E7773043B">
    <w:name w:val="43B0AD00F6944825900E620E7773043B"/>
  </w:style>
  <w:style w:type="paragraph" w:customStyle="1" w:styleId="AFF9EEB505D84F2D9D0EBA70360760D8">
    <w:name w:val="AFF9EEB505D84F2D9D0EBA70360760D8"/>
  </w:style>
  <w:style w:type="paragraph" w:customStyle="1" w:styleId="247390AFFD314FE0BF51BCA3364FD2F2">
    <w:name w:val="247390AFFD314FE0BF51BCA3364FD2F2"/>
  </w:style>
  <w:style w:type="paragraph" w:customStyle="1" w:styleId="E177E21571FF451AB187DB8BDEE2423D">
    <w:name w:val="E177E21571FF451AB187DB8BDEE2423D"/>
  </w:style>
  <w:style w:type="paragraph" w:customStyle="1" w:styleId="706F506AC7824797A6A1185DD2421CE9">
    <w:name w:val="706F506AC7824797A6A1185DD2421CE9"/>
  </w:style>
  <w:style w:type="paragraph" w:customStyle="1" w:styleId="74E787A4DAD44C40835923D1CC1C1472">
    <w:name w:val="74E787A4DAD44C40835923D1CC1C1472"/>
  </w:style>
  <w:style w:type="paragraph" w:customStyle="1" w:styleId="A97A61ECC4474F6E8BDD01B48E97048D">
    <w:name w:val="A97A61ECC4474F6E8BDD01B48E97048D"/>
  </w:style>
  <w:style w:type="paragraph" w:customStyle="1" w:styleId="2CD9C89E39134EDAB97BD9C3655B54C4">
    <w:name w:val="2CD9C89E39134EDAB97BD9C3655B54C4"/>
  </w:style>
  <w:style w:type="paragraph" w:customStyle="1" w:styleId="8DDCCE37FF344CDDB594968FBAC2D06C">
    <w:name w:val="8DDCCE37FF344CDDB594968FBAC2D06C"/>
  </w:style>
  <w:style w:type="paragraph" w:customStyle="1" w:styleId="0A18737E79E24D0CB9B02DB3389387FC">
    <w:name w:val="0A18737E79E24D0CB9B02DB3389387FC"/>
  </w:style>
  <w:style w:type="character" w:styleId="Hyperlink">
    <w:name w:val="Hyperlink"/>
    <w:basedOn w:val="DefaultParagraphFont"/>
    <w:uiPriority w:val="99"/>
    <w:unhideWhenUsed/>
    <w:rPr>
      <w:color w:val="0563C1" w:themeColor="hyperlink"/>
      <w:u w:val="single"/>
    </w:rPr>
  </w:style>
  <w:style w:type="paragraph" w:customStyle="1" w:styleId="CFB9AEC2E22F421684B659CE9FA4002F">
    <w:name w:val="CFB9AEC2E22F421684B659CE9FA40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603</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Hartley</dc:creator>
  <cp:keywords/>
  <dc:description/>
  <cp:lastModifiedBy>Judson Hartley</cp:lastModifiedBy>
  <cp:revision>2</cp:revision>
  <dcterms:created xsi:type="dcterms:W3CDTF">2024-07-09T17:34:00Z</dcterms:created>
  <dcterms:modified xsi:type="dcterms:W3CDTF">2024-07-10T04:57:00Z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